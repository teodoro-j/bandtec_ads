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2274" w14:textId="77777777"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14:paraId="5366570A" w14:textId="77777777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10B96A7" w14:textId="0A4E016E"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  <w:r w:rsidR="00A016D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807" w:type="dxa"/>
          </w:tcPr>
          <w:p w14:paraId="649F6EB1" w14:textId="77777777"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B025BC" w14:paraId="41B8CCBD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825F333" w14:textId="35E8C2A6" w:rsidR="00B025BC" w:rsidRDefault="00814907" w:rsidP="005904A8">
            <w:r>
              <w:t>João Alfredo Teodoro</w:t>
            </w:r>
          </w:p>
        </w:tc>
        <w:tc>
          <w:tcPr>
            <w:tcW w:w="2807" w:type="dxa"/>
          </w:tcPr>
          <w:p w14:paraId="02EFB9D5" w14:textId="7C77D364" w:rsidR="00B025BC" w:rsidRDefault="00814907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01191096</w:t>
            </w:r>
          </w:p>
        </w:tc>
      </w:tr>
    </w:tbl>
    <w:p w14:paraId="013CC531" w14:textId="281323A6" w:rsidR="00E45BD2" w:rsidRDefault="00E45BD2" w:rsidP="00E45BD2"/>
    <w:p w14:paraId="014B4D8F" w14:textId="159A64CC" w:rsidR="00A016D1" w:rsidRDefault="00A016D1" w:rsidP="00E45BD2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A016D1" w14:paraId="1036C429" w14:textId="77777777" w:rsidTr="0088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D94CCDD" w14:textId="32878F8A" w:rsidR="00A016D1" w:rsidRPr="008E7B61" w:rsidRDefault="00A016D1" w:rsidP="00882B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FEZ EM DUPLA? QUEM FOI? </w:t>
            </w: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 SUA DUPLA</w:t>
            </w:r>
          </w:p>
        </w:tc>
        <w:tc>
          <w:tcPr>
            <w:tcW w:w="2807" w:type="dxa"/>
          </w:tcPr>
          <w:p w14:paraId="7083ED62" w14:textId="77777777" w:rsidR="00A016D1" w:rsidRPr="008E7B61" w:rsidRDefault="00A016D1" w:rsidP="00882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A016D1" w14:paraId="3FB514F1" w14:textId="77777777" w:rsidTr="0088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010209A" w14:textId="77777777" w:rsidR="00A016D1" w:rsidRDefault="00A016D1" w:rsidP="00882B95"/>
        </w:tc>
        <w:tc>
          <w:tcPr>
            <w:tcW w:w="2807" w:type="dxa"/>
          </w:tcPr>
          <w:p w14:paraId="25BF8744" w14:textId="77777777" w:rsidR="00A016D1" w:rsidRDefault="00A016D1" w:rsidP="00882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55C5DF" w14:textId="77777777" w:rsidR="00A016D1" w:rsidRDefault="00A016D1" w:rsidP="00E45BD2"/>
    <w:p w14:paraId="55B53AE7" w14:textId="77777777" w:rsidR="00A016D1" w:rsidRDefault="00A016D1" w:rsidP="00FF2F12">
      <w:pPr>
        <w:jc w:val="both"/>
        <w:rPr>
          <w:rFonts w:ascii="Verdana" w:hAnsi="Verdana"/>
          <w:b/>
        </w:rPr>
      </w:pPr>
    </w:p>
    <w:p w14:paraId="67DA9EDB" w14:textId="047BE6CE" w:rsidR="00A016D1" w:rsidRDefault="00A016D1" w:rsidP="00FF2F1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LISTA DE EXERCÍCIOS – CONTINUADA 1</w:t>
      </w:r>
      <w:r w:rsidR="00921775">
        <w:rPr>
          <w:rFonts w:ascii="Verdana" w:hAnsi="Verdana"/>
          <w:b/>
        </w:rPr>
        <w:t xml:space="preserve"> – SPRINT 3</w:t>
      </w:r>
      <w:r>
        <w:rPr>
          <w:rFonts w:ascii="Verdana" w:hAnsi="Verdana"/>
          <w:b/>
        </w:rPr>
        <w:t xml:space="preserve"> </w:t>
      </w:r>
    </w:p>
    <w:p w14:paraId="4DC69F6B" w14:textId="77777777" w:rsidR="00A016D1" w:rsidRDefault="00A016D1" w:rsidP="00FF2F12">
      <w:pPr>
        <w:jc w:val="both"/>
        <w:rPr>
          <w:rFonts w:ascii="Verdana" w:hAnsi="Verdana"/>
          <w:b/>
        </w:rPr>
      </w:pPr>
    </w:p>
    <w:p w14:paraId="136591A4" w14:textId="24A1A243" w:rsidR="00E45BD2" w:rsidRPr="00FF2F12" w:rsidRDefault="00E45BD2" w:rsidP="00FF2F12">
      <w:pPr>
        <w:jc w:val="both"/>
        <w:rPr>
          <w:rFonts w:ascii="Verdana" w:hAnsi="Verdana"/>
          <w:b/>
        </w:rPr>
      </w:pPr>
      <w:r w:rsidRPr="00FF2F12">
        <w:rPr>
          <w:rFonts w:ascii="Verdana" w:hAnsi="Verdana"/>
          <w:b/>
        </w:rPr>
        <w:t>Exercício</w:t>
      </w:r>
      <w:r w:rsidR="00730130">
        <w:rPr>
          <w:rFonts w:ascii="Verdana" w:hAnsi="Verdana"/>
          <w:b/>
        </w:rPr>
        <w:t>s de Fixação – Para Praticar</w:t>
      </w:r>
    </w:p>
    <w:p w14:paraId="1E8BED6B" w14:textId="4E0468EC" w:rsidR="005F7C81" w:rsidRDefault="00FA5F5E" w:rsidP="00FF2F12">
      <w:pPr>
        <w:jc w:val="both"/>
        <w:rPr>
          <w:rFonts w:ascii="Verdana" w:hAnsi="Verdana"/>
        </w:rPr>
      </w:pPr>
      <w:r w:rsidRPr="00FA5F5E">
        <w:rPr>
          <w:rFonts w:ascii="Verdana" w:hAnsi="Verdana"/>
        </w:rPr>
        <w:t>Dica: Utilize premissas para apoiar suas decisões</w:t>
      </w:r>
      <w:r w:rsidR="00D4259C">
        <w:rPr>
          <w:rFonts w:ascii="Verdana" w:hAnsi="Verdana"/>
        </w:rPr>
        <w:t>, procure ilustrar no desenho itens que considerar “chaves” para o sucesso do projeto.</w:t>
      </w:r>
    </w:p>
    <w:p w14:paraId="1231B7BC" w14:textId="77777777" w:rsidR="00745483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BDDC19A" w14:textId="5E42C801" w:rsidR="00745483" w:rsidRPr="00745483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2"/>
        </w:rPr>
      </w:pPr>
      <w:r w:rsidRPr="00745483">
        <w:rPr>
          <w:rFonts w:ascii="Verdana" w:hAnsi="Verdana" w:cs="Arial"/>
          <w:color w:val="333333"/>
          <w:sz w:val="22"/>
        </w:rPr>
        <w:t xml:space="preserve">A atividade deverá ser realizada </w:t>
      </w:r>
      <w:r w:rsidR="00A016D1">
        <w:rPr>
          <w:rFonts w:ascii="Verdana" w:hAnsi="Verdana" w:cs="Arial"/>
          <w:color w:val="333333"/>
          <w:sz w:val="22"/>
        </w:rPr>
        <w:t>individualmente, ou no máximo em dupla com envio individual. Se for dupla, recomendo que exista um DEV na Dupla.</w:t>
      </w:r>
    </w:p>
    <w:p w14:paraId="1A3A178E" w14:textId="72CD96F1" w:rsidR="002B145D" w:rsidRPr="00FA5F5E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</w:rPr>
      </w:pPr>
      <w:r w:rsidRPr="00745483">
        <w:rPr>
          <w:rFonts w:ascii="Verdana" w:hAnsi="Verdana" w:cs="Arial"/>
          <w:color w:val="333333"/>
          <w:sz w:val="22"/>
        </w:rPr>
        <w:t>A atividade deve ser realizada utilizando o documento em Word, mas os desenhos anexos podem ser imagens originadas de fotografias de ilustrações realizadas</w:t>
      </w:r>
      <w:r w:rsidR="0094342F">
        <w:rPr>
          <w:rFonts w:ascii="Verdana" w:hAnsi="Verdana" w:cs="Arial"/>
          <w:color w:val="333333"/>
          <w:sz w:val="22"/>
        </w:rPr>
        <w:t xml:space="preserve"> POR VOCÊ</w:t>
      </w:r>
      <w:r w:rsidRPr="00745483">
        <w:rPr>
          <w:rFonts w:ascii="Verdana" w:hAnsi="Verdana" w:cs="Arial"/>
          <w:color w:val="333333"/>
          <w:sz w:val="22"/>
        </w:rPr>
        <w:t xml:space="preserve"> em quadro, papel ou similares.</w:t>
      </w:r>
    </w:p>
    <w:p w14:paraId="3D25A16F" w14:textId="766E7742" w:rsidR="00FA5F5E" w:rsidRDefault="00A016D1" w:rsidP="00FF2F12">
      <w:pPr>
        <w:jc w:val="both"/>
        <w:rPr>
          <w:rFonts w:ascii="Verdana" w:hAnsi="Verdana" w:cs="Arial"/>
          <w:color w:val="333333"/>
          <w:sz w:val="22"/>
        </w:rPr>
      </w:pPr>
      <w:r w:rsidRPr="00745483">
        <w:rPr>
          <w:rFonts w:ascii="Verdana" w:hAnsi="Verdana" w:cs="Arial"/>
          <w:color w:val="333333"/>
          <w:sz w:val="22"/>
        </w:rPr>
        <w:t xml:space="preserve">A </w:t>
      </w:r>
      <w:r>
        <w:rPr>
          <w:rFonts w:ascii="Verdana" w:hAnsi="Verdana" w:cs="Arial"/>
          <w:color w:val="333333"/>
          <w:sz w:val="22"/>
        </w:rPr>
        <w:t xml:space="preserve">correção será realizada em sala de aula. </w:t>
      </w:r>
    </w:p>
    <w:p w14:paraId="6067D36A" w14:textId="0286A7EA" w:rsidR="00A016D1" w:rsidRPr="00A016D1" w:rsidRDefault="00A016D1" w:rsidP="00FF2F12">
      <w:pPr>
        <w:jc w:val="both"/>
        <w:rPr>
          <w:rFonts w:ascii="Verdana" w:hAnsi="Verdana"/>
          <w:bCs/>
        </w:rPr>
      </w:pPr>
    </w:p>
    <w:p w14:paraId="09785CAF" w14:textId="77777777" w:rsidR="00A016D1" w:rsidRDefault="00A016D1" w:rsidP="00FF2F12">
      <w:pPr>
        <w:jc w:val="both"/>
        <w:rPr>
          <w:rFonts w:ascii="Verdana" w:hAnsi="Verdana"/>
          <w:b/>
        </w:rPr>
      </w:pPr>
    </w:p>
    <w:p w14:paraId="791FF616" w14:textId="5D0F177E" w:rsidR="00E45BD2" w:rsidRPr="00FF2F12" w:rsidRDefault="00A016D1" w:rsidP="00FF2F1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EXEMPLO EM SALA</w:t>
      </w:r>
      <w:r w:rsidR="002B6085">
        <w:rPr>
          <w:rFonts w:ascii="Verdana" w:hAnsi="Verdana"/>
          <w:b/>
        </w:rPr>
        <w:t xml:space="preserve"> </w:t>
      </w:r>
      <w:r w:rsidR="005F7C81">
        <w:rPr>
          <w:rFonts w:ascii="Verdana" w:hAnsi="Verdana"/>
          <w:b/>
        </w:rPr>
        <w:t xml:space="preserve">– Sistema </w:t>
      </w:r>
      <w:r w:rsidR="008C78B3">
        <w:rPr>
          <w:rFonts w:ascii="Verdana" w:hAnsi="Verdana"/>
          <w:b/>
        </w:rPr>
        <w:t>de Captura de Logs</w:t>
      </w:r>
      <w:r>
        <w:rPr>
          <w:rFonts w:ascii="Verdana" w:hAnsi="Verdana"/>
          <w:b/>
        </w:rPr>
        <w:t xml:space="preserve"> </w:t>
      </w:r>
    </w:p>
    <w:p w14:paraId="419108CE" w14:textId="2F8849DC" w:rsidR="00E558C1" w:rsidRDefault="008C78B3" w:rsidP="008C78B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foi </w:t>
      </w:r>
      <w:r w:rsidR="004B785B">
        <w:rPr>
          <w:rFonts w:ascii="Verdana" w:hAnsi="Verdana"/>
        </w:rPr>
        <w:t xml:space="preserve">contratado para desenvolver um sistema que deve realizar a captura dos logs de erros das estações de trabalho. O sistema deverá </w:t>
      </w:r>
      <w:r w:rsidR="00BC690A">
        <w:rPr>
          <w:rFonts w:ascii="Verdana" w:hAnsi="Verdana"/>
        </w:rPr>
        <w:t xml:space="preserve">copiar arquivos de log que ficam na pasta </w:t>
      </w:r>
      <w:r w:rsidR="005940C3">
        <w:rPr>
          <w:rFonts w:ascii="Verdana" w:hAnsi="Verdana"/>
        </w:rPr>
        <w:t>“</w:t>
      </w:r>
      <w:r w:rsidR="007E42CB" w:rsidRPr="007E42CB">
        <w:rPr>
          <w:rFonts w:ascii="Verdana" w:hAnsi="Verdana"/>
        </w:rPr>
        <w:t>C:\WINDOWS\System32\</w:t>
      </w:r>
      <w:proofErr w:type="spellStart"/>
      <w:r w:rsidR="007E42CB" w:rsidRPr="007E42CB">
        <w:rPr>
          <w:rFonts w:ascii="Verdana" w:hAnsi="Verdana"/>
        </w:rPr>
        <w:t>Winevt</w:t>
      </w:r>
      <w:proofErr w:type="spellEnd"/>
      <w:r w:rsidR="007E42CB" w:rsidRPr="007E42CB">
        <w:rPr>
          <w:rFonts w:ascii="Verdana" w:hAnsi="Verdana"/>
        </w:rPr>
        <w:t>\Logs</w:t>
      </w:r>
      <w:r w:rsidR="005940C3">
        <w:rPr>
          <w:rFonts w:ascii="Verdana" w:hAnsi="Verdana"/>
        </w:rPr>
        <w:t>”, copiar para um repositório compartilhado e escrever em uma base de dados apenas se houve sucesso ou falha.</w:t>
      </w:r>
    </w:p>
    <w:p w14:paraId="1A86563D" w14:textId="47306760" w:rsidR="005940C3" w:rsidRDefault="005940C3" w:rsidP="008C78B3">
      <w:pPr>
        <w:jc w:val="both"/>
        <w:rPr>
          <w:rFonts w:ascii="Verdana" w:hAnsi="Verdana"/>
        </w:rPr>
      </w:pPr>
      <w:r w:rsidRPr="00665DD2">
        <w:rPr>
          <w:rFonts w:ascii="Verdana" w:hAnsi="Verdana"/>
          <w:color w:val="FF0000"/>
        </w:rPr>
        <w:t xml:space="preserve">Desenhe </w:t>
      </w:r>
      <w:r w:rsidR="00A76F49" w:rsidRPr="00665DD2">
        <w:rPr>
          <w:rFonts w:ascii="Verdana" w:hAnsi="Verdana"/>
          <w:color w:val="FF0000"/>
        </w:rPr>
        <w:t xml:space="preserve">a arquitetura </w:t>
      </w:r>
      <w:r w:rsidR="001536D6" w:rsidRPr="00665DD2">
        <w:rPr>
          <w:rFonts w:ascii="Verdana" w:hAnsi="Verdana"/>
          <w:color w:val="FF0000"/>
        </w:rPr>
        <w:t>proposta para</w:t>
      </w:r>
      <w:r w:rsidR="00A76F49" w:rsidRPr="00665DD2">
        <w:rPr>
          <w:rFonts w:ascii="Verdana" w:hAnsi="Verdana"/>
          <w:color w:val="FF0000"/>
        </w:rPr>
        <w:t xml:space="preserve"> sistema</w:t>
      </w:r>
      <w:r w:rsidR="00703B47">
        <w:rPr>
          <w:rFonts w:ascii="Verdana" w:hAnsi="Verdana"/>
          <w:color w:val="FF0000"/>
        </w:rPr>
        <w:t xml:space="preserve"> e justifique</w:t>
      </w:r>
      <w:r w:rsidR="00335353">
        <w:rPr>
          <w:rFonts w:ascii="Verdana" w:hAnsi="Verdana"/>
        </w:rPr>
        <w:t>.</w:t>
      </w:r>
      <w:r w:rsidR="001536D6">
        <w:rPr>
          <w:rFonts w:ascii="Verdana" w:hAnsi="Verdana"/>
        </w:rPr>
        <w:t xml:space="preserve"> Atenção: Custo é fundamental</w:t>
      </w:r>
      <w:r w:rsidR="008948A9">
        <w:rPr>
          <w:rFonts w:ascii="Verdana" w:hAnsi="Verdana"/>
        </w:rPr>
        <w:t xml:space="preserve">, </w:t>
      </w:r>
      <w:r w:rsidR="001536D6">
        <w:rPr>
          <w:rFonts w:ascii="Verdana" w:hAnsi="Verdana"/>
        </w:rPr>
        <w:t xml:space="preserve">não há dinheiro </w:t>
      </w:r>
      <w:proofErr w:type="gramStart"/>
      <w:r w:rsidR="001536D6">
        <w:rPr>
          <w:rFonts w:ascii="Verdana" w:hAnsi="Verdana"/>
        </w:rPr>
        <w:t>para</w:t>
      </w:r>
      <w:proofErr w:type="gramEnd"/>
      <w:r w:rsidR="001536D6">
        <w:rPr>
          <w:rFonts w:ascii="Verdana" w:hAnsi="Verdana"/>
        </w:rPr>
        <w:t xml:space="preserve"> investir em servidores</w:t>
      </w:r>
      <w:r w:rsidR="008948A9">
        <w:rPr>
          <w:rFonts w:ascii="Verdana" w:hAnsi="Verdana"/>
        </w:rPr>
        <w:t xml:space="preserve"> e seu time de desenvolvedores é </w:t>
      </w:r>
      <w:r w:rsidR="00596387">
        <w:rPr>
          <w:rFonts w:ascii="Verdana" w:hAnsi="Verdana"/>
        </w:rPr>
        <w:t>Junior</w:t>
      </w:r>
      <w:r w:rsidR="00A13122">
        <w:rPr>
          <w:rFonts w:ascii="Verdana" w:hAnsi="Verdana"/>
        </w:rPr>
        <w:t>, porém o banco de dados já existe.</w:t>
      </w:r>
    </w:p>
    <w:p w14:paraId="7BAD0F33" w14:textId="7B01FFB8" w:rsidR="00464862" w:rsidRDefault="00464862" w:rsidP="00FF2F12">
      <w:pPr>
        <w:jc w:val="both"/>
        <w:rPr>
          <w:rFonts w:ascii="Verdana" w:hAnsi="Verdana"/>
        </w:rPr>
      </w:pPr>
    </w:p>
    <w:p w14:paraId="16BC31B4" w14:textId="7FCB706E" w:rsidR="00A016D1" w:rsidRDefault="00A016D1" w:rsidP="00FF2F12">
      <w:pPr>
        <w:jc w:val="both"/>
        <w:rPr>
          <w:rFonts w:ascii="Verdana" w:hAnsi="Verdana"/>
        </w:rPr>
      </w:pPr>
    </w:p>
    <w:p w14:paraId="3AA5286B" w14:textId="6D0C5F78" w:rsidR="00667D8D" w:rsidRDefault="00667D8D" w:rsidP="00FF2F12">
      <w:pPr>
        <w:jc w:val="both"/>
        <w:rPr>
          <w:rFonts w:ascii="Verdana" w:hAnsi="Verdana"/>
        </w:rPr>
      </w:pPr>
    </w:p>
    <w:p w14:paraId="0EB76D31" w14:textId="2DE4A82D" w:rsidR="00667D8D" w:rsidRDefault="00667D8D" w:rsidP="00FF2F12">
      <w:pPr>
        <w:jc w:val="both"/>
        <w:rPr>
          <w:rFonts w:ascii="Verdana" w:hAnsi="Verdana"/>
        </w:rPr>
      </w:pPr>
    </w:p>
    <w:p w14:paraId="381482BE" w14:textId="05E875F0" w:rsidR="00667D8D" w:rsidRDefault="00667D8D" w:rsidP="00FF2F12">
      <w:pPr>
        <w:jc w:val="both"/>
        <w:rPr>
          <w:rFonts w:ascii="Verdana" w:hAnsi="Verdana"/>
        </w:rPr>
      </w:pPr>
    </w:p>
    <w:p w14:paraId="42013388" w14:textId="4322BCDA" w:rsidR="00667D8D" w:rsidRDefault="00667D8D" w:rsidP="00FF2F12">
      <w:pPr>
        <w:jc w:val="both"/>
        <w:rPr>
          <w:rFonts w:ascii="Verdana" w:hAnsi="Verdana"/>
        </w:rPr>
      </w:pPr>
    </w:p>
    <w:p w14:paraId="26B3C5DF" w14:textId="59BACB36" w:rsidR="00667D8D" w:rsidRDefault="00667D8D" w:rsidP="00FF2F12">
      <w:pPr>
        <w:jc w:val="both"/>
        <w:rPr>
          <w:rFonts w:ascii="Verdana" w:hAnsi="Verdana"/>
        </w:rPr>
      </w:pPr>
    </w:p>
    <w:p w14:paraId="6E12B03B" w14:textId="5DFFAA90" w:rsidR="00667D8D" w:rsidRDefault="00667D8D" w:rsidP="00FF2F12">
      <w:pPr>
        <w:jc w:val="both"/>
        <w:rPr>
          <w:rFonts w:ascii="Verdana" w:hAnsi="Verdana"/>
        </w:rPr>
      </w:pPr>
    </w:p>
    <w:p w14:paraId="343F3C24" w14:textId="78F30525" w:rsidR="00667D8D" w:rsidRDefault="00667D8D" w:rsidP="00FF2F12">
      <w:pPr>
        <w:jc w:val="both"/>
        <w:rPr>
          <w:rFonts w:ascii="Verdana" w:hAnsi="Verdana"/>
        </w:rPr>
      </w:pPr>
    </w:p>
    <w:p w14:paraId="1E195501" w14:textId="4CDEC4E1" w:rsidR="00667D8D" w:rsidRDefault="00667D8D" w:rsidP="00FF2F12">
      <w:pPr>
        <w:jc w:val="both"/>
        <w:rPr>
          <w:rFonts w:ascii="Verdana" w:hAnsi="Verdana"/>
        </w:rPr>
      </w:pPr>
    </w:p>
    <w:p w14:paraId="1933CA73" w14:textId="72EA6807" w:rsidR="00667D8D" w:rsidRDefault="00667D8D" w:rsidP="00FF2F12">
      <w:pPr>
        <w:jc w:val="both"/>
        <w:rPr>
          <w:rFonts w:ascii="Verdana" w:hAnsi="Verdana"/>
        </w:rPr>
      </w:pPr>
    </w:p>
    <w:p w14:paraId="25A5D4F9" w14:textId="2A96EC21" w:rsidR="00667D8D" w:rsidRDefault="00667D8D" w:rsidP="00FF2F12">
      <w:pPr>
        <w:jc w:val="both"/>
        <w:rPr>
          <w:rFonts w:ascii="Verdana" w:hAnsi="Verdana"/>
        </w:rPr>
      </w:pPr>
    </w:p>
    <w:p w14:paraId="7AED87D3" w14:textId="58D54A47" w:rsidR="00667D8D" w:rsidRDefault="00667D8D" w:rsidP="00FF2F12">
      <w:pPr>
        <w:jc w:val="both"/>
        <w:rPr>
          <w:rFonts w:ascii="Verdana" w:hAnsi="Verdana"/>
        </w:rPr>
      </w:pPr>
    </w:p>
    <w:p w14:paraId="098F5B71" w14:textId="5BB3A2C4" w:rsidR="00667D8D" w:rsidRDefault="00667D8D" w:rsidP="00FF2F12">
      <w:pPr>
        <w:jc w:val="both"/>
        <w:rPr>
          <w:rFonts w:ascii="Verdana" w:hAnsi="Verdana"/>
        </w:rPr>
      </w:pPr>
    </w:p>
    <w:p w14:paraId="15781332" w14:textId="7BBB5FC7" w:rsidR="00667D8D" w:rsidRDefault="00667D8D" w:rsidP="00FF2F12">
      <w:pPr>
        <w:jc w:val="both"/>
        <w:rPr>
          <w:rFonts w:ascii="Verdana" w:hAnsi="Verdana"/>
        </w:rPr>
      </w:pPr>
    </w:p>
    <w:p w14:paraId="5E565FFC" w14:textId="13F1CDDA" w:rsidR="00667D8D" w:rsidRDefault="00667D8D" w:rsidP="00FF2F12">
      <w:pPr>
        <w:jc w:val="both"/>
        <w:rPr>
          <w:rFonts w:ascii="Verdana" w:hAnsi="Verdana"/>
        </w:rPr>
      </w:pPr>
    </w:p>
    <w:p w14:paraId="3E72EA2E" w14:textId="1302A12B" w:rsidR="00667D8D" w:rsidRDefault="00667D8D" w:rsidP="00FF2F12">
      <w:pPr>
        <w:jc w:val="both"/>
        <w:rPr>
          <w:rFonts w:ascii="Verdana" w:hAnsi="Verdana"/>
        </w:rPr>
      </w:pPr>
    </w:p>
    <w:p w14:paraId="66EDB281" w14:textId="50403EFF" w:rsidR="00667D8D" w:rsidRDefault="00667D8D" w:rsidP="00FF2F12">
      <w:pPr>
        <w:jc w:val="both"/>
        <w:rPr>
          <w:rFonts w:ascii="Verdana" w:hAnsi="Verdana"/>
        </w:rPr>
      </w:pPr>
    </w:p>
    <w:p w14:paraId="4BBDA66F" w14:textId="71560AC5" w:rsidR="00667D8D" w:rsidRDefault="00667D8D" w:rsidP="00FF2F12">
      <w:pPr>
        <w:jc w:val="both"/>
        <w:rPr>
          <w:rFonts w:ascii="Verdana" w:hAnsi="Verdana"/>
        </w:rPr>
      </w:pPr>
    </w:p>
    <w:p w14:paraId="0CE80BF9" w14:textId="77777777" w:rsidR="00667D8D" w:rsidRDefault="00667D8D" w:rsidP="00FF2F12">
      <w:pPr>
        <w:jc w:val="both"/>
        <w:rPr>
          <w:rFonts w:ascii="Verdana" w:hAnsi="Verdana"/>
        </w:rPr>
      </w:pPr>
    </w:p>
    <w:p w14:paraId="08E87CEA" w14:textId="0A74E8DF" w:rsidR="00A016D1" w:rsidRPr="00FF2F12" w:rsidRDefault="00A016D1" w:rsidP="00A016D1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 – Sistema de Leitura das informações dos Sistemas Operacionais</w:t>
      </w:r>
    </w:p>
    <w:p w14:paraId="5A0CC95D" w14:textId="779D1CFD" w:rsidR="00A016D1" w:rsidRDefault="00A016D1" w:rsidP="00A016D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foi contratado para desenvolver um sistema que deve realizar a leitura das informações dos sistemas operacionais Windows 10, Windows Server, Linux </w:t>
      </w:r>
      <w:proofErr w:type="spellStart"/>
      <w:r>
        <w:rPr>
          <w:rFonts w:ascii="Verdana" w:hAnsi="Verdana"/>
        </w:rPr>
        <w:t>Ubuntu</w:t>
      </w:r>
      <w:proofErr w:type="spellEnd"/>
      <w:r>
        <w:rPr>
          <w:rFonts w:ascii="Verdana" w:hAnsi="Verdana"/>
        </w:rPr>
        <w:t xml:space="preserve">, Linux </w:t>
      </w:r>
      <w:proofErr w:type="spellStart"/>
      <w:r>
        <w:rPr>
          <w:rFonts w:ascii="Verdana" w:hAnsi="Verdana"/>
        </w:rPr>
        <w:t>CentOs</w:t>
      </w:r>
      <w:proofErr w:type="spellEnd"/>
      <w:r>
        <w:rPr>
          <w:rFonts w:ascii="Verdana" w:hAnsi="Verdana"/>
        </w:rPr>
        <w:t xml:space="preserve"> e BSD. Você deve capturar as informações de CPU, Memória e Disco. As informações devem ser armazenadas em uma base de dados existente (Oracle).</w:t>
      </w:r>
    </w:p>
    <w:p w14:paraId="4112D45F" w14:textId="5F86ADE4" w:rsidR="00667D8D" w:rsidRPr="00C778CD" w:rsidRDefault="00A016D1" w:rsidP="00A016D1">
      <w:pPr>
        <w:jc w:val="both"/>
        <w:rPr>
          <w:rFonts w:ascii="Verdana" w:hAnsi="Verdana"/>
          <w:u w:val="single"/>
        </w:rPr>
      </w:pPr>
      <w:r w:rsidRPr="00665DD2">
        <w:rPr>
          <w:rFonts w:ascii="Verdana" w:hAnsi="Verdana"/>
          <w:color w:val="FF0000"/>
        </w:rPr>
        <w:t>Desenhe a arquitetura proposta para sistema</w:t>
      </w:r>
      <w:r>
        <w:rPr>
          <w:rFonts w:ascii="Verdana" w:hAnsi="Verdana"/>
          <w:color w:val="FF0000"/>
        </w:rPr>
        <w:t xml:space="preserve"> e justifique</w:t>
      </w:r>
      <w:r>
        <w:rPr>
          <w:rFonts w:ascii="Verdana" w:hAnsi="Verdana"/>
        </w:rPr>
        <w:t xml:space="preserve">. Atenção: O cliente não quer que seja feito </w:t>
      </w:r>
      <w:proofErr w:type="spellStart"/>
      <w:r>
        <w:rPr>
          <w:rFonts w:ascii="Verdana" w:hAnsi="Verdana"/>
        </w:rPr>
        <w:t>login</w:t>
      </w:r>
      <w:proofErr w:type="spellEnd"/>
      <w:r>
        <w:rPr>
          <w:rFonts w:ascii="Verdana" w:hAnsi="Verdana"/>
        </w:rPr>
        <w:t xml:space="preserve"> na máquina a cada vez que a aplicação subir, mas quer que tenha segurança. </w:t>
      </w:r>
    </w:p>
    <w:p w14:paraId="3B8A4E4A" w14:textId="632D4A1F" w:rsidR="00814907" w:rsidRDefault="00814907" w:rsidP="00A016D1">
      <w:pPr>
        <w:jc w:val="both"/>
        <w:rPr>
          <w:rFonts w:ascii="Verdana" w:hAnsi="Verdana"/>
        </w:rPr>
      </w:pPr>
    </w:p>
    <w:p w14:paraId="5B817BA0" w14:textId="4A78020A" w:rsidR="00814907" w:rsidRDefault="00C778CD" w:rsidP="00814907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8F32933" wp14:editId="3170DC7E">
            <wp:extent cx="6646545" cy="3788410"/>
            <wp:effectExtent l="0" t="0" r="190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BA82" w14:textId="337A67DB" w:rsidR="00A016D1" w:rsidRDefault="00A016D1" w:rsidP="00FF2F12">
      <w:pPr>
        <w:jc w:val="both"/>
        <w:rPr>
          <w:rFonts w:ascii="Verdana" w:hAnsi="Verdana"/>
        </w:rPr>
      </w:pPr>
    </w:p>
    <w:p w14:paraId="79EF089C" w14:textId="1F05DC46" w:rsidR="00667D8D" w:rsidRDefault="00667D8D" w:rsidP="00FF2F12">
      <w:pPr>
        <w:jc w:val="both"/>
        <w:rPr>
          <w:rFonts w:ascii="Verdana" w:hAnsi="Verdana"/>
        </w:rPr>
      </w:pPr>
    </w:p>
    <w:p w14:paraId="3EE01ABC" w14:textId="51A494C0" w:rsidR="00667D8D" w:rsidRDefault="00667D8D" w:rsidP="00FF2F12">
      <w:pPr>
        <w:jc w:val="both"/>
        <w:rPr>
          <w:rFonts w:ascii="Verdana" w:hAnsi="Verdana"/>
        </w:rPr>
      </w:pPr>
    </w:p>
    <w:p w14:paraId="31EB7C77" w14:textId="0E3D6BA5" w:rsidR="00667D8D" w:rsidRDefault="00667D8D" w:rsidP="00FF2F12">
      <w:pPr>
        <w:jc w:val="both"/>
        <w:rPr>
          <w:rFonts w:ascii="Verdana" w:hAnsi="Verdana"/>
        </w:rPr>
      </w:pPr>
    </w:p>
    <w:p w14:paraId="65574CA4" w14:textId="4705BB53" w:rsidR="00667D8D" w:rsidRDefault="00667D8D" w:rsidP="00FF2F12">
      <w:pPr>
        <w:jc w:val="both"/>
        <w:rPr>
          <w:rFonts w:ascii="Verdana" w:hAnsi="Verdana"/>
        </w:rPr>
      </w:pPr>
    </w:p>
    <w:p w14:paraId="41F03BC4" w14:textId="61DDDFA7" w:rsidR="00667D8D" w:rsidRDefault="00667D8D" w:rsidP="00FF2F12">
      <w:pPr>
        <w:jc w:val="both"/>
        <w:rPr>
          <w:rFonts w:ascii="Verdana" w:hAnsi="Verdana"/>
        </w:rPr>
      </w:pPr>
    </w:p>
    <w:p w14:paraId="17D9E17D" w14:textId="67340CDA" w:rsidR="00667D8D" w:rsidRDefault="00667D8D" w:rsidP="00FF2F12">
      <w:pPr>
        <w:jc w:val="both"/>
        <w:rPr>
          <w:rFonts w:ascii="Verdana" w:hAnsi="Verdana"/>
        </w:rPr>
      </w:pPr>
    </w:p>
    <w:p w14:paraId="52DDE84D" w14:textId="59D0D24C" w:rsidR="00667D8D" w:rsidRDefault="00667D8D" w:rsidP="00FF2F12">
      <w:pPr>
        <w:jc w:val="both"/>
        <w:rPr>
          <w:rFonts w:ascii="Verdana" w:hAnsi="Verdana"/>
        </w:rPr>
      </w:pPr>
    </w:p>
    <w:p w14:paraId="3B20A665" w14:textId="670C0A07" w:rsidR="00667D8D" w:rsidRDefault="00667D8D" w:rsidP="00FF2F12">
      <w:pPr>
        <w:jc w:val="both"/>
        <w:rPr>
          <w:rFonts w:ascii="Verdana" w:hAnsi="Verdana"/>
        </w:rPr>
      </w:pPr>
    </w:p>
    <w:p w14:paraId="53E99E8F" w14:textId="56862992" w:rsidR="00667D8D" w:rsidRDefault="00667D8D" w:rsidP="00FF2F12">
      <w:pPr>
        <w:jc w:val="both"/>
        <w:rPr>
          <w:rFonts w:ascii="Verdana" w:hAnsi="Verdana"/>
        </w:rPr>
      </w:pPr>
    </w:p>
    <w:p w14:paraId="73F5A173" w14:textId="090F4FA2" w:rsidR="00667D8D" w:rsidRDefault="00667D8D" w:rsidP="00FF2F12">
      <w:pPr>
        <w:jc w:val="both"/>
        <w:rPr>
          <w:rFonts w:ascii="Verdana" w:hAnsi="Verdana"/>
        </w:rPr>
      </w:pPr>
    </w:p>
    <w:p w14:paraId="2B6EBB6A" w14:textId="57D6D779" w:rsidR="00667D8D" w:rsidRDefault="00667D8D" w:rsidP="00FF2F12">
      <w:pPr>
        <w:jc w:val="both"/>
        <w:rPr>
          <w:rFonts w:ascii="Verdana" w:hAnsi="Verdana"/>
        </w:rPr>
      </w:pPr>
    </w:p>
    <w:p w14:paraId="681532F8" w14:textId="36B9FB3A" w:rsidR="00667D8D" w:rsidRDefault="00667D8D" w:rsidP="00FF2F12">
      <w:pPr>
        <w:jc w:val="both"/>
        <w:rPr>
          <w:rFonts w:ascii="Verdana" w:hAnsi="Verdana"/>
        </w:rPr>
      </w:pPr>
    </w:p>
    <w:p w14:paraId="17E7BEB5" w14:textId="1A2D8C09" w:rsidR="00667D8D" w:rsidRDefault="00667D8D" w:rsidP="00FF2F12">
      <w:pPr>
        <w:jc w:val="both"/>
        <w:rPr>
          <w:rFonts w:ascii="Verdana" w:hAnsi="Verdana"/>
        </w:rPr>
      </w:pPr>
    </w:p>
    <w:p w14:paraId="6061E945" w14:textId="5548344C" w:rsidR="00667D8D" w:rsidRDefault="00667D8D" w:rsidP="00FF2F12">
      <w:pPr>
        <w:jc w:val="both"/>
        <w:rPr>
          <w:rFonts w:ascii="Verdana" w:hAnsi="Verdana"/>
        </w:rPr>
      </w:pPr>
    </w:p>
    <w:p w14:paraId="4E0B3946" w14:textId="12253664" w:rsidR="00667D8D" w:rsidRDefault="00667D8D" w:rsidP="00FF2F12">
      <w:pPr>
        <w:jc w:val="both"/>
        <w:rPr>
          <w:rFonts w:ascii="Verdana" w:hAnsi="Verdana"/>
        </w:rPr>
      </w:pPr>
    </w:p>
    <w:p w14:paraId="38A44975" w14:textId="08440BE9" w:rsidR="00667D8D" w:rsidRDefault="00667D8D" w:rsidP="00FF2F12">
      <w:pPr>
        <w:jc w:val="both"/>
        <w:rPr>
          <w:rFonts w:ascii="Verdana" w:hAnsi="Verdana"/>
        </w:rPr>
      </w:pPr>
    </w:p>
    <w:p w14:paraId="3589AC42" w14:textId="59C2BF91" w:rsidR="00667D8D" w:rsidRDefault="00667D8D" w:rsidP="00FF2F12">
      <w:pPr>
        <w:jc w:val="both"/>
        <w:rPr>
          <w:rFonts w:ascii="Verdana" w:hAnsi="Verdana"/>
        </w:rPr>
      </w:pPr>
    </w:p>
    <w:p w14:paraId="1F3BF365" w14:textId="62B10E4C" w:rsidR="00667D8D" w:rsidRDefault="00667D8D" w:rsidP="00FF2F12">
      <w:pPr>
        <w:jc w:val="both"/>
        <w:rPr>
          <w:rFonts w:ascii="Verdana" w:hAnsi="Verdana"/>
        </w:rPr>
      </w:pPr>
    </w:p>
    <w:p w14:paraId="3D7E75D7" w14:textId="16C089CB" w:rsidR="00667D8D" w:rsidRDefault="00667D8D" w:rsidP="00FF2F12">
      <w:pPr>
        <w:jc w:val="both"/>
        <w:rPr>
          <w:rFonts w:ascii="Verdana" w:hAnsi="Verdana"/>
        </w:rPr>
      </w:pPr>
    </w:p>
    <w:p w14:paraId="1B028758" w14:textId="4CB0F0F7" w:rsidR="00667D8D" w:rsidRPr="00A468C4" w:rsidRDefault="00667D8D" w:rsidP="00FF2F12">
      <w:pPr>
        <w:jc w:val="both"/>
        <w:rPr>
          <w:rFonts w:ascii="Verdana" w:hAnsi="Verdana"/>
          <w:u w:val="single"/>
        </w:rPr>
      </w:pPr>
    </w:p>
    <w:p w14:paraId="2B4C5BC1" w14:textId="77777777" w:rsidR="00464862" w:rsidRDefault="00464862" w:rsidP="00FF2F12">
      <w:pPr>
        <w:jc w:val="both"/>
        <w:rPr>
          <w:rFonts w:ascii="Verdana" w:hAnsi="Verdana"/>
        </w:rPr>
      </w:pPr>
    </w:p>
    <w:p w14:paraId="2B68B3B0" w14:textId="733DDA5C" w:rsidR="0092645E" w:rsidRPr="00FF2F12" w:rsidRDefault="00A016D1" w:rsidP="0092645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92645E">
        <w:rPr>
          <w:rFonts w:ascii="Verdana" w:hAnsi="Verdana"/>
          <w:b/>
        </w:rPr>
        <w:t xml:space="preserve"> </w:t>
      </w:r>
      <w:r w:rsidR="009417C9">
        <w:rPr>
          <w:rFonts w:ascii="Verdana" w:hAnsi="Verdana"/>
          <w:b/>
        </w:rPr>
        <w:t>–</w:t>
      </w:r>
      <w:r w:rsidR="0092645E">
        <w:rPr>
          <w:rFonts w:ascii="Verdana" w:hAnsi="Verdana"/>
          <w:b/>
        </w:rPr>
        <w:t xml:space="preserve"> </w:t>
      </w:r>
      <w:r w:rsidR="005C559A">
        <w:rPr>
          <w:rFonts w:ascii="Verdana" w:hAnsi="Verdana"/>
          <w:b/>
        </w:rPr>
        <w:t>Migração de Sistema escrito em Delphi</w:t>
      </w:r>
    </w:p>
    <w:p w14:paraId="6AC21FBB" w14:textId="6EB1AA2B" w:rsidR="00464862" w:rsidRDefault="005C559A" w:rsidP="0092645E">
      <w:pPr>
        <w:jc w:val="both"/>
        <w:rPr>
          <w:rFonts w:ascii="Verdana" w:hAnsi="Verdana"/>
        </w:rPr>
      </w:pPr>
      <w:r>
        <w:rPr>
          <w:rFonts w:ascii="Verdana" w:hAnsi="Verdana"/>
        </w:rPr>
        <w:t>Uma empresa de Telecom contratou sua empresa para um projeto de reescrever o aplicativo existente em uma nova linguagem</w:t>
      </w:r>
      <w:r w:rsidR="00011DF0">
        <w:rPr>
          <w:rFonts w:ascii="Verdana" w:hAnsi="Verdana"/>
        </w:rPr>
        <w:t xml:space="preserve">, utilizando </w:t>
      </w:r>
      <w:r w:rsidR="00FA5F5E">
        <w:rPr>
          <w:rFonts w:ascii="Verdana" w:hAnsi="Verdana"/>
        </w:rPr>
        <w:t xml:space="preserve">linguagens e framework </w:t>
      </w:r>
      <w:r w:rsidR="00011DF0">
        <w:rPr>
          <w:rFonts w:ascii="Verdana" w:hAnsi="Verdana"/>
        </w:rPr>
        <w:t>modernos.</w:t>
      </w:r>
    </w:p>
    <w:p w14:paraId="5CB6F9E1" w14:textId="62C0E7D3" w:rsidR="00011DF0" w:rsidRDefault="00011DF0" w:rsidP="0092645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atual aplicação utiliza a arquitetura de Cliente -&gt; Servidor, sendo a aplicação são executáveis que rodam no Windows e a base de dados é um </w:t>
      </w:r>
      <w:proofErr w:type="spellStart"/>
      <w:r>
        <w:rPr>
          <w:rFonts w:ascii="Verdana" w:hAnsi="Verdana"/>
        </w:rPr>
        <w:t>InterBase</w:t>
      </w:r>
      <w:proofErr w:type="spellEnd"/>
      <w:r w:rsidR="00806434">
        <w:rPr>
          <w:rFonts w:ascii="Verdana" w:hAnsi="Verdana"/>
        </w:rPr>
        <w:t xml:space="preserve">. Cerca de 50 usuários utilizam o sistema e o cliente tem como foco </w:t>
      </w:r>
      <w:r w:rsidR="000C52AF">
        <w:rPr>
          <w:rFonts w:ascii="Verdana" w:hAnsi="Verdana"/>
        </w:rPr>
        <w:t xml:space="preserve">utilizar soluções que não tenham custo de licenciamento. </w:t>
      </w:r>
      <w:r w:rsidR="008C2799">
        <w:rPr>
          <w:rFonts w:ascii="Verdana" w:hAnsi="Verdana"/>
        </w:rPr>
        <w:t>Existem 3 executáveis na aplicação</w:t>
      </w:r>
      <w:r w:rsidR="00AF7839">
        <w:rPr>
          <w:rFonts w:ascii="Verdana" w:hAnsi="Verdana"/>
        </w:rPr>
        <w:t>:</w:t>
      </w:r>
    </w:p>
    <w:p w14:paraId="1D8A85A9" w14:textId="376BB4E1" w:rsidR="00AF7839" w:rsidRDefault="00AF7839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Frente de Caixa</w:t>
      </w:r>
      <w:r w:rsidR="000E6496">
        <w:rPr>
          <w:rFonts w:ascii="Verdana" w:hAnsi="Verdana"/>
        </w:rPr>
        <w:t>:</w:t>
      </w:r>
      <w:r>
        <w:rPr>
          <w:rFonts w:ascii="Verdana" w:hAnsi="Verdana"/>
        </w:rPr>
        <w:t xml:space="preserve"> que também faz interface com vários dispositivos como por exemplo: scanner e impressora fiscal.</w:t>
      </w:r>
    </w:p>
    <w:p w14:paraId="5FAC8CF2" w14:textId="77C4BB6F" w:rsidR="00AF7839" w:rsidRDefault="00AF7839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Módulo de Gerenciamento</w:t>
      </w:r>
      <w:r w:rsidR="000E6496">
        <w:rPr>
          <w:rFonts w:ascii="Verdana" w:hAnsi="Verdana"/>
        </w:rPr>
        <w:t>: Contém os cadastro</w:t>
      </w:r>
      <w:r w:rsidR="00527B2C">
        <w:rPr>
          <w:rFonts w:ascii="Verdana" w:hAnsi="Verdana"/>
        </w:rPr>
        <w:t>s, relatórios operacionais, módulos de controle de estoque e de exportação de dados para o sistema Financeiro.</w:t>
      </w:r>
    </w:p>
    <w:p w14:paraId="5157890F" w14:textId="641A2531" w:rsidR="00527B2C" w:rsidRDefault="00527B2C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Módulo de Relatórios Avançados: Sistema desenvolvido utilizando </w:t>
      </w:r>
      <w:r w:rsidR="003C4362">
        <w:rPr>
          <w:rFonts w:ascii="Verdana" w:hAnsi="Verdana"/>
        </w:rPr>
        <w:t>componentes da empresa</w:t>
      </w:r>
      <w:r w:rsidR="00F227C0">
        <w:rPr>
          <w:rFonts w:ascii="Verdana" w:hAnsi="Verdana"/>
        </w:rPr>
        <w:t xml:space="preserve"> (</w:t>
      </w:r>
      <w:hyperlink r:id="rId11" w:history="1">
        <w:r w:rsidR="00F227C0">
          <w:rPr>
            <w:rStyle w:val="Hyperlink"/>
          </w:rPr>
          <w:t>https://www.devexpress.com/</w:t>
        </w:r>
      </w:hyperlink>
      <w:r w:rsidR="00F227C0">
        <w:t>)</w:t>
      </w:r>
      <w:r w:rsidR="008020A7">
        <w:rPr>
          <w:rFonts w:ascii="Verdana" w:hAnsi="Verdana"/>
        </w:rPr>
        <w:t xml:space="preserve"> que permite aos gestores realizarem </w:t>
      </w:r>
      <w:r w:rsidR="00AD64AF">
        <w:rPr>
          <w:rFonts w:ascii="Verdana" w:hAnsi="Verdana"/>
        </w:rPr>
        <w:t>cruzamentos</w:t>
      </w:r>
      <w:r w:rsidR="003C4362">
        <w:rPr>
          <w:rFonts w:ascii="Verdana" w:hAnsi="Verdana"/>
        </w:rPr>
        <w:t xml:space="preserve"> dos dados</w:t>
      </w:r>
      <w:r w:rsidR="00F227C0">
        <w:rPr>
          <w:rFonts w:ascii="Verdana" w:hAnsi="Verdana"/>
        </w:rPr>
        <w:t>. A empresa já tem licença para usar em Delphi e .NET.</w:t>
      </w:r>
    </w:p>
    <w:p w14:paraId="5A11C15C" w14:textId="1D6D39CB" w:rsidR="00F227C0" w:rsidRDefault="00F227C0" w:rsidP="00F227C0">
      <w:pPr>
        <w:jc w:val="both"/>
        <w:rPr>
          <w:rFonts w:ascii="Verdana" w:hAnsi="Verdana"/>
        </w:rPr>
      </w:pPr>
    </w:p>
    <w:p w14:paraId="024EEAB4" w14:textId="56542CD3" w:rsidR="00F227C0" w:rsidRDefault="00F227C0" w:rsidP="00F227C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empresa já tem um grupo de desenvolvedores </w:t>
      </w:r>
      <w:r w:rsidR="002B6085">
        <w:rPr>
          <w:rFonts w:ascii="Verdana" w:hAnsi="Verdana"/>
        </w:rPr>
        <w:t xml:space="preserve">e você precisará repassar conhecimento para o time, assim como tudo que será desenvolvido. </w:t>
      </w:r>
    </w:p>
    <w:p w14:paraId="6E0E24AF" w14:textId="75EDE5A4" w:rsidR="002B6085" w:rsidRDefault="002B6085" w:rsidP="00F227C0">
      <w:pPr>
        <w:jc w:val="both"/>
        <w:rPr>
          <w:rFonts w:ascii="Verdana" w:hAnsi="Verdana"/>
          <w:color w:val="FF0000"/>
        </w:rPr>
      </w:pPr>
      <w:r w:rsidRPr="00665DD2">
        <w:rPr>
          <w:rFonts w:ascii="Verdana" w:hAnsi="Verdana"/>
          <w:color w:val="FF0000"/>
        </w:rPr>
        <w:t>Desenhe uma recomendação de arquitetura.</w:t>
      </w:r>
      <w:r w:rsidR="00D4259C">
        <w:rPr>
          <w:rFonts w:ascii="Verdana" w:hAnsi="Verdana"/>
          <w:color w:val="FF0000"/>
        </w:rPr>
        <w:t xml:space="preserve"> Justifique.</w:t>
      </w:r>
    </w:p>
    <w:p w14:paraId="428FBAE4" w14:textId="77777777" w:rsidR="00C778CD" w:rsidRPr="00C778CD" w:rsidRDefault="00C778CD" w:rsidP="00F227C0">
      <w:pPr>
        <w:jc w:val="both"/>
        <w:rPr>
          <w:rFonts w:ascii="Verdana" w:hAnsi="Verdana"/>
          <w:color w:val="FF0000"/>
        </w:rPr>
      </w:pPr>
    </w:p>
    <w:p w14:paraId="6A2939C2" w14:textId="4013BE9C" w:rsidR="00667D8D" w:rsidRDefault="00667D8D" w:rsidP="00F227C0">
      <w:pPr>
        <w:jc w:val="both"/>
        <w:rPr>
          <w:rFonts w:ascii="Verdana" w:hAnsi="Verdana"/>
        </w:rPr>
      </w:pPr>
    </w:p>
    <w:p w14:paraId="508449F4" w14:textId="671130A5" w:rsidR="00667D8D" w:rsidRDefault="00C778CD" w:rsidP="00F227C0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19841B76" wp14:editId="5E2D9573">
            <wp:extent cx="6646545" cy="390842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623" w14:textId="5E651753" w:rsidR="00667D8D" w:rsidRDefault="00667D8D" w:rsidP="00F227C0">
      <w:pPr>
        <w:jc w:val="both"/>
        <w:rPr>
          <w:rFonts w:ascii="Verdana" w:hAnsi="Verdana"/>
        </w:rPr>
      </w:pPr>
    </w:p>
    <w:p w14:paraId="673CB58C" w14:textId="6CAF04CA" w:rsidR="00667D8D" w:rsidRDefault="00667D8D" w:rsidP="00F227C0">
      <w:pPr>
        <w:jc w:val="both"/>
        <w:rPr>
          <w:rFonts w:ascii="Verdana" w:hAnsi="Verdana"/>
        </w:rPr>
      </w:pPr>
    </w:p>
    <w:p w14:paraId="1157A9DA" w14:textId="6E2D6ACB" w:rsidR="00667D8D" w:rsidRDefault="00667D8D" w:rsidP="00F227C0">
      <w:pPr>
        <w:jc w:val="both"/>
        <w:rPr>
          <w:rFonts w:ascii="Verdana" w:hAnsi="Verdana"/>
        </w:rPr>
      </w:pPr>
    </w:p>
    <w:p w14:paraId="5F66D78B" w14:textId="2A00B755" w:rsidR="00667D8D" w:rsidRDefault="00667D8D" w:rsidP="00F227C0">
      <w:pPr>
        <w:jc w:val="both"/>
        <w:rPr>
          <w:rFonts w:ascii="Verdana" w:hAnsi="Verdana"/>
        </w:rPr>
      </w:pPr>
    </w:p>
    <w:p w14:paraId="78860CB2" w14:textId="13B36A90" w:rsidR="00667D8D" w:rsidRDefault="00667D8D" w:rsidP="00F227C0">
      <w:pPr>
        <w:jc w:val="both"/>
        <w:rPr>
          <w:rFonts w:ascii="Verdana" w:hAnsi="Verdana"/>
        </w:rPr>
      </w:pPr>
    </w:p>
    <w:p w14:paraId="650BC4D7" w14:textId="2101865A" w:rsidR="00667D8D" w:rsidRDefault="00667D8D" w:rsidP="00F227C0">
      <w:pPr>
        <w:jc w:val="both"/>
        <w:rPr>
          <w:rFonts w:ascii="Verdana" w:hAnsi="Verdana"/>
        </w:rPr>
      </w:pPr>
    </w:p>
    <w:p w14:paraId="528BDCBF" w14:textId="156DA9D2" w:rsidR="00667D8D" w:rsidRDefault="00667D8D" w:rsidP="00F227C0">
      <w:pPr>
        <w:jc w:val="both"/>
        <w:rPr>
          <w:rFonts w:ascii="Verdana" w:hAnsi="Verdana"/>
        </w:rPr>
      </w:pPr>
    </w:p>
    <w:p w14:paraId="2B18AA9E" w14:textId="5929EF9A" w:rsidR="00C778CD" w:rsidRDefault="00C778CD" w:rsidP="00F227C0">
      <w:pPr>
        <w:jc w:val="both"/>
        <w:rPr>
          <w:rFonts w:ascii="Verdana" w:hAnsi="Verdana"/>
        </w:rPr>
      </w:pPr>
    </w:p>
    <w:p w14:paraId="38D9C85A" w14:textId="77777777" w:rsidR="00C778CD" w:rsidRDefault="00C778CD" w:rsidP="00F227C0">
      <w:pPr>
        <w:jc w:val="both"/>
        <w:rPr>
          <w:rFonts w:ascii="Verdana" w:hAnsi="Verdana"/>
        </w:rPr>
      </w:pPr>
    </w:p>
    <w:p w14:paraId="1DDD8FF1" w14:textId="3AB12B48" w:rsidR="00667D8D" w:rsidRDefault="00667D8D" w:rsidP="00F227C0">
      <w:pPr>
        <w:jc w:val="both"/>
        <w:rPr>
          <w:rFonts w:ascii="Verdana" w:hAnsi="Verdana"/>
        </w:rPr>
      </w:pPr>
    </w:p>
    <w:p w14:paraId="1B74BA26" w14:textId="0922F93E" w:rsidR="00667D8D" w:rsidRDefault="00667D8D" w:rsidP="00F227C0">
      <w:pPr>
        <w:jc w:val="both"/>
        <w:rPr>
          <w:rFonts w:ascii="Verdana" w:hAnsi="Verdana"/>
        </w:rPr>
      </w:pPr>
    </w:p>
    <w:p w14:paraId="46A8A627" w14:textId="3821277E" w:rsidR="002B6085" w:rsidRPr="00FF2F12" w:rsidRDefault="00A016D1" w:rsidP="002B60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2B6085">
        <w:rPr>
          <w:rFonts w:ascii="Verdana" w:hAnsi="Verdana"/>
          <w:b/>
        </w:rPr>
        <w:t xml:space="preserve"> – </w:t>
      </w:r>
      <w:r w:rsidR="00B2176A">
        <w:rPr>
          <w:rFonts w:ascii="Verdana" w:hAnsi="Verdana"/>
          <w:b/>
        </w:rPr>
        <w:t xml:space="preserve">Geração de um </w:t>
      </w:r>
      <w:r w:rsidR="00C97CC2">
        <w:rPr>
          <w:rFonts w:ascii="Verdana" w:hAnsi="Verdana"/>
          <w:b/>
        </w:rPr>
        <w:t xml:space="preserve">MVP </w:t>
      </w:r>
      <w:r w:rsidR="0079310A">
        <w:rPr>
          <w:rFonts w:ascii="Verdana" w:hAnsi="Verdana"/>
          <w:b/>
        </w:rPr>
        <w:t>que pode virar produção</w:t>
      </w:r>
    </w:p>
    <w:p w14:paraId="4EFB08C6" w14:textId="01AC0905" w:rsidR="002B6085" w:rsidRDefault="0079310A" w:rsidP="002B6085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Uma startup</w:t>
      </w:r>
      <w:proofErr w:type="gramEnd"/>
      <w:r>
        <w:rPr>
          <w:rFonts w:ascii="Verdana" w:hAnsi="Verdana"/>
        </w:rPr>
        <w:t xml:space="preserve"> te chamou para ter participação no negócio e a contrapartida (seu investimento) será o desenvolvimento de um sistema</w:t>
      </w:r>
      <w:r w:rsidR="007F0D62">
        <w:rPr>
          <w:rFonts w:ascii="Verdana" w:hAnsi="Verdana"/>
        </w:rPr>
        <w:t>. Trata-se um site Web para agendamento de visita</w:t>
      </w:r>
      <w:r w:rsidR="00167DCF">
        <w:rPr>
          <w:rFonts w:ascii="Verdana" w:hAnsi="Verdana"/>
        </w:rPr>
        <w:t xml:space="preserve"> de uma van itinerante que</w:t>
      </w:r>
      <w:r w:rsidR="00B90481">
        <w:rPr>
          <w:rFonts w:ascii="Verdana" w:hAnsi="Verdana"/>
        </w:rPr>
        <w:t xml:space="preserve"> vai até os condomínios para cuidar de </w:t>
      </w:r>
      <w:proofErr w:type="spellStart"/>
      <w:r w:rsidR="007F0D62">
        <w:rPr>
          <w:rFonts w:ascii="Verdana" w:hAnsi="Verdana"/>
        </w:rPr>
        <w:t>PETs</w:t>
      </w:r>
      <w:proofErr w:type="spellEnd"/>
      <w:r w:rsidR="00B90481">
        <w:rPr>
          <w:rFonts w:ascii="Verdana" w:hAnsi="Verdana"/>
        </w:rPr>
        <w:t>. A ideia é que através da demanda dos usuários, o sistema seja inteligente para agendar os locais próximos para o mesmo dia.</w:t>
      </w:r>
    </w:p>
    <w:p w14:paraId="3FE2B3DF" w14:textId="4757B0AC" w:rsidR="00B90481" w:rsidRDefault="00B90481" w:rsidP="002B608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Já foi definido que não haverá </w:t>
      </w: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 xml:space="preserve"> no começo, mas precisa ter a parte WEB rapidamente para que comece o trabalho. </w:t>
      </w:r>
      <w:r w:rsidR="00A522B8">
        <w:rPr>
          <w:rFonts w:ascii="Verdana" w:hAnsi="Verdana"/>
        </w:rPr>
        <w:t xml:space="preserve">No início também não haverá o algoritmo inteligente, tudo será feito na mão, mas depois vai precisar ter. Como sabemos, startup não tem dinheiro para investir, mas </w:t>
      </w:r>
      <w:r w:rsidR="0032597F">
        <w:rPr>
          <w:rFonts w:ascii="Verdana" w:hAnsi="Verdana"/>
        </w:rPr>
        <w:t>já existe um grupo de investidores que caso as coisas funcionem bem no MVP</w:t>
      </w:r>
      <w:r w:rsidR="00B10EA1">
        <w:rPr>
          <w:rFonts w:ascii="Verdana" w:hAnsi="Verdana"/>
        </w:rPr>
        <w:t>, será feito um aporte de capital para que a solução seja expandida para todo o estado de São Paulo (inicialmente será apenas em Santo André).</w:t>
      </w:r>
    </w:p>
    <w:p w14:paraId="0A2198DF" w14:textId="2CAD4093" w:rsidR="004E00D3" w:rsidRDefault="004E00D3" w:rsidP="002B6085">
      <w:pPr>
        <w:jc w:val="both"/>
        <w:rPr>
          <w:rFonts w:ascii="Verdana" w:hAnsi="Verdana"/>
          <w:color w:val="FF0000"/>
        </w:rPr>
      </w:pPr>
      <w:r w:rsidRPr="00033758">
        <w:rPr>
          <w:rFonts w:ascii="Verdana" w:hAnsi="Verdana"/>
          <w:color w:val="FF0000"/>
        </w:rPr>
        <w:t>Qual arquitetura você recomenda para este caso?</w:t>
      </w:r>
      <w:r w:rsidR="00033758" w:rsidRPr="00033758">
        <w:rPr>
          <w:rFonts w:ascii="Verdana" w:hAnsi="Verdana"/>
          <w:color w:val="FF0000"/>
        </w:rPr>
        <w:t xml:space="preserve"> Desenhe</w:t>
      </w:r>
      <w:r w:rsidR="00D4259C">
        <w:rPr>
          <w:rFonts w:ascii="Verdana" w:hAnsi="Verdana"/>
          <w:color w:val="FF0000"/>
        </w:rPr>
        <w:t xml:space="preserve"> e Justifique.</w:t>
      </w:r>
    </w:p>
    <w:p w14:paraId="0D93236B" w14:textId="138E7C37" w:rsidR="00D66DBC" w:rsidRDefault="00D66DBC" w:rsidP="002B6085">
      <w:pPr>
        <w:jc w:val="both"/>
        <w:rPr>
          <w:rFonts w:ascii="Verdana" w:hAnsi="Verdana"/>
          <w:color w:val="FF0000"/>
        </w:rPr>
      </w:pPr>
    </w:p>
    <w:p w14:paraId="5C3FFD61" w14:textId="24C397C4" w:rsidR="00D66DBC" w:rsidRPr="00033758" w:rsidRDefault="00C778CD" w:rsidP="002B6085">
      <w:pPr>
        <w:jc w:val="both"/>
        <w:rPr>
          <w:rFonts w:ascii="Verdana" w:hAnsi="Verdana"/>
          <w:color w:val="FF0000"/>
        </w:rPr>
      </w:pPr>
      <w:r>
        <w:rPr>
          <w:noProof/>
        </w:rPr>
        <w:drawing>
          <wp:inline distT="0" distB="0" distL="0" distR="0" wp14:anchorId="7EA20534" wp14:editId="2730859E">
            <wp:extent cx="6646545" cy="379603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A22F" w14:textId="0F169196" w:rsidR="004E00D3" w:rsidRDefault="004E00D3" w:rsidP="002B6085">
      <w:pPr>
        <w:jc w:val="both"/>
        <w:rPr>
          <w:rFonts w:ascii="Verdana" w:hAnsi="Verdana"/>
        </w:rPr>
      </w:pPr>
    </w:p>
    <w:p w14:paraId="6FDBD6EB" w14:textId="39F1DE72" w:rsidR="004E00D3" w:rsidRDefault="004E00D3" w:rsidP="002B6085">
      <w:pPr>
        <w:jc w:val="both"/>
        <w:rPr>
          <w:rFonts w:ascii="Verdana" w:hAnsi="Verdana"/>
        </w:rPr>
      </w:pPr>
    </w:p>
    <w:p w14:paraId="0EEF8F1D" w14:textId="689E75FE" w:rsidR="00667D8D" w:rsidRDefault="00667D8D" w:rsidP="002B6085">
      <w:pPr>
        <w:jc w:val="both"/>
        <w:rPr>
          <w:rFonts w:ascii="Verdana" w:hAnsi="Verdana"/>
        </w:rPr>
      </w:pPr>
    </w:p>
    <w:p w14:paraId="2221875D" w14:textId="4DBF71BF" w:rsidR="00667D8D" w:rsidRDefault="00667D8D" w:rsidP="002B6085">
      <w:pPr>
        <w:jc w:val="both"/>
        <w:rPr>
          <w:rFonts w:ascii="Verdana" w:hAnsi="Verdana"/>
        </w:rPr>
      </w:pPr>
    </w:p>
    <w:p w14:paraId="447B9822" w14:textId="7B16928F" w:rsidR="00667D8D" w:rsidRDefault="00667D8D" w:rsidP="002B6085">
      <w:pPr>
        <w:jc w:val="both"/>
        <w:rPr>
          <w:rFonts w:ascii="Verdana" w:hAnsi="Verdana"/>
        </w:rPr>
      </w:pPr>
    </w:p>
    <w:p w14:paraId="2C0165DF" w14:textId="193C7DBC" w:rsidR="00667D8D" w:rsidRDefault="00667D8D" w:rsidP="002B6085">
      <w:pPr>
        <w:jc w:val="both"/>
        <w:rPr>
          <w:rFonts w:ascii="Verdana" w:hAnsi="Verdana"/>
        </w:rPr>
      </w:pPr>
    </w:p>
    <w:p w14:paraId="40B0434E" w14:textId="375CE6BB" w:rsidR="00667D8D" w:rsidRDefault="00667D8D" w:rsidP="002B6085">
      <w:pPr>
        <w:jc w:val="both"/>
        <w:rPr>
          <w:rFonts w:ascii="Verdana" w:hAnsi="Verdana"/>
        </w:rPr>
      </w:pPr>
    </w:p>
    <w:p w14:paraId="020C6CE1" w14:textId="088D174D" w:rsidR="00667D8D" w:rsidRDefault="00667D8D" w:rsidP="002B6085">
      <w:pPr>
        <w:jc w:val="both"/>
        <w:rPr>
          <w:rFonts w:ascii="Verdana" w:hAnsi="Verdana"/>
        </w:rPr>
      </w:pPr>
    </w:p>
    <w:p w14:paraId="27C397DA" w14:textId="0745D246" w:rsidR="00667D8D" w:rsidRDefault="00667D8D" w:rsidP="002B6085">
      <w:pPr>
        <w:jc w:val="both"/>
        <w:rPr>
          <w:rFonts w:ascii="Verdana" w:hAnsi="Verdana"/>
        </w:rPr>
      </w:pPr>
    </w:p>
    <w:p w14:paraId="1CA06F12" w14:textId="38BA203F" w:rsidR="00667D8D" w:rsidRDefault="00667D8D" w:rsidP="002B6085">
      <w:pPr>
        <w:jc w:val="both"/>
        <w:rPr>
          <w:rFonts w:ascii="Verdana" w:hAnsi="Verdana"/>
        </w:rPr>
      </w:pPr>
    </w:p>
    <w:p w14:paraId="5773EE05" w14:textId="57316E14" w:rsidR="00667D8D" w:rsidRDefault="00667D8D" w:rsidP="002B6085">
      <w:pPr>
        <w:jc w:val="both"/>
        <w:rPr>
          <w:rFonts w:ascii="Verdana" w:hAnsi="Verdana"/>
        </w:rPr>
      </w:pPr>
    </w:p>
    <w:p w14:paraId="1E58EC67" w14:textId="05EFE62E" w:rsidR="00667D8D" w:rsidRDefault="00667D8D" w:rsidP="002B6085">
      <w:pPr>
        <w:jc w:val="both"/>
        <w:rPr>
          <w:rFonts w:ascii="Verdana" w:hAnsi="Verdana"/>
        </w:rPr>
      </w:pPr>
    </w:p>
    <w:p w14:paraId="5F5E24B0" w14:textId="4E998DF1" w:rsidR="00667D8D" w:rsidRDefault="00667D8D" w:rsidP="002B6085">
      <w:pPr>
        <w:jc w:val="both"/>
        <w:rPr>
          <w:rFonts w:ascii="Verdana" w:hAnsi="Verdana"/>
        </w:rPr>
      </w:pPr>
    </w:p>
    <w:p w14:paraId="73E73E2C" w14:textId="6CD84F69" w:rsidR="00667D8D" w:rsidRDefault="00667D8D" w:rsidP="002B6085">
      <w:pPr>
        <w:jc w:val="both"/>
        <w:rPr>
          <w:rFonts w:ascii="Verdana" w:hAnsi="Verdana"/>
        </w:rPr>
      </w:pPr>
    </w:p>
    <w:p w14:paraId="416B6B87" w14:textId="180E0309" w:rsidR="00667D8D" w:rsidRDefault="00667D8D" w:rsidP="002B6085">
      <w:pPr>
        <w:jc w:val="both"/>
        <w:rPr>
          <w:rFonts w:ascii="Verdana" w:hAnsi="Verdana"/>
        </w:rPr>
      </w:pPr>
    </w:p>
    <w:p w14:paraId="6C973799" w14:textId="032385E5" w:rsidR="00667D8D" w:rsidRDefault="00667D8D" w:rsidP="002B6085">
      <w:pPr>
        <w:jc w:val="both"/>
        <w:rPr>
          <w:rFonts w:ascii="Verdana" w:hAnsi="Verdana"/>
        </w:rPr>
      </w:pPr>
    </w:p>
    <w:p w14:paraId="04D45393" w14:textId="171662B3" w:rsidR="00667D8D" w:rsidRDefault="00667D8D" w:rsidP="002B6085">
      <w:pPr>
        <w:jc w:val="both"/>
        <w:rPr>
          <w:rFonts w:ascii="Verdana" w:hAnsi="Verdana"/>
        </w:rPr>
      </w:pPr>
    </w:p>
    <w:p w14:paraId="50D51B68" w14:textId="627FBFEF" w:rsidR="00667D8D" w:rsidRDefault="00667D8D" w:rsidP="002B6085">
      <w:pPr>
        <w:jc w:val="both"/>
        <w:rPr>
          <w:rFonts w:ascii="Verdana" w:hAnsi="Verdana"/>
        </w:rPr>
      </w:pPr>
    </w:p>
    <w:p w14:paraId="38FD398D" w14:textId="37786637" w:rsidR="00667D8D" w:rsidRDefault="00667D8D" w:rsidP="002B6085">
      <w:pPr>
        <w:jc w:val="both"/>
        <w:rPr>
          <w:rFonts w:ascii="Verdana" w:hAnsi="Verdana"/>
        </w:rPr>
      </w:pPr>
    </w:p>
    <w:p w14:paraId="13C9EE8E" w14:textId="4EEF95D6" w:rsidR="00DF7FD5" w:rsidRPr="00FF2F12" w:rsidRDefault="00A016D1" w:rsidP="00DF7FD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DF7FD5">
        <w:rPr>
          <w:rFonts w:ascii="Verdana" w:hAnsi="Verdana"/>
          <w:b/>
        </w:rPr>
        <w:t xml:space="preserve"> – </w:t>
      </w:r>
      <w:r w:rsidR="00934C4D">
        <w:rPr>
          <w:rFonts w:ascii="Verdana" w:hAnsi="Verdana"/>
          <w:b/>
        </w:rPr>
        <w:t>Consultoria em Startup</w:t>
      </w:r>
    </w:p>
    <w:p w14:paraId="32587F92" w14:textId="017F1918" w:rsidR="00DF7FD5" w:rsidRDefault="00934C4D" w:rsidP="00DF7F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foi chamado para um trabalho de consultoria em </w:t>
      </w:r>
      <w:proofErr w:type="gramStart"/>
      <w:r>
        <w:rPr>
          <w:rFonts w:ascii="Verdana" w:hAnsi="Verdana"/>
        </w:rPr>
        <w:t>uma startup</w:t>
      </w:r>
      <w:proofErr w:type="gramEnd"/>
      <w:r>
        <w:rPr>
          <w:rFonts w:ascii="Verdana" w:hAnsi="Verdana"/>
        </w:rPr>
        <w:t>, o dono (</w:t>
      </w:r>
      <w:proofErr w:type="spellStart"/>
      <w:r>
        <w:rPr>
          <w:rFonts w:ascii="Verdana" w:hAnsi="Verdana"/>
        </w:rPr>
        <w:t>founder</w:t>
      </w:r>
      <w:proofErr w:type="spellEnd"/>
      <w:r>
        <w:rPr>
          <w:rFonts w:ascii="Verdana" w:hAnsi="Verdana"/>
        </w:rPr>
        <w:t>)</w:t>
      </w:r>
      <w:r w:rsidR="001A2CBD">
        <w:rPr>
          <w:rFonts w:ascii="Verdana" w:hAnsi="Verdana"/>
        </w:rPr>
        <w:t xml:space="preserve"> pediu para que você recomendasse uma nova arquitetura para eles pois atualmente eles têm um sistema Web em Ruby mas não acham profissionais que conhecem da tecnologia e eles precisam crescer pois </w:t>
      </w:r>
      <w:r w:rsidR="00510B6A">
        <w:rPr>
          <w:rFonts w:ascii="Verdana" w:hAnsi="Verdana"/>
        </w:rPr>
        <w:t>as vendas estão aument</w:t>
      </w:r>
      <w:r w:rsidR="00A872BB">
        <w:rPr>
          <w:rFonts w:ascii="Verdana" w:hAnsi="Verdana"/>
        </w:rPr>
        <w:t>ando</w:t>
      </w:r>
      <w:r w:rsidR="00510B6A">
        <w:rPr>
          <w:rFonts w:ascii="Verdana" w:hAnsi="Verdana"/>
        </w:rPr>
        <w:t xml:space="preserve"> muito rápido.</w:t>
      </w:r>
    </w:p>
    <w:p w14:paraId="00E29AB3" w14:textId="2684521C" w:rsidR="00510B6A" w:rsidRDefault="00ED0591" w:rsidP="00DF7FD5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3C73F40" wp14:editId="1D3D8A7B">
            <wp:extent cx="2210937" cy="17735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05" cy="1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0F7" w14:textId="30C1B626" w:rsidR="001A2CBD" w:rsidRDefault="001A2CBD" w:rsidP="00DF7FD5">
      <w:pPr>
        <w:jc w:val="both"/>
        <w:rPr>
          <w:rFonts w:ascii="Verdana" w:hAnsi="Verdana"/>
        </w:rPr>
      </w:pPr>
    </w:p>
    <w:p w14:paraId="1275915F" w14:textId="207B2BE1" w:rsidR="001A2CBD" w:rsidRDefault="00ED0591" w:rsidP="00DF7F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não vai ter muito acesso aos desenvolvedores porque o </w:t>
      </w:r>
      <w:proofErr w:type="spellStart"/>
      <w:r w:rsidRPr="003C6EB8">
        <w:rPr>
          <w:rFonts w:ascii="Verdana" w:hAnsi="Verdana"/>
          <w:i/>
        </w:rPr>
        <w:t>founder</w:t>
      </w:r>
      <w:proofErr w:type="spellEnd"/>
      <w:r>
        <w:rPr>
          <w:rFonts w:ascii="Verdana" w:hAnsi="Verdana"/>
        </w:rPr>
        <w:t xml:space="preserve"> está com medo da reação deles, afinal de contas, se mudar a </w:t>
      </w:r>
      <w:r w:rsidR="0017412C">
        <w:rPr>
          <w:rFonts w:ascii="Verdana" w:hAnsi="Verdana"/>
        </w:rPr>
        <w:t>arquitetura</w:t>
      </w:r>
      <w:r>
        <w:rPr>
          <w:rFonts w:ascii="Verdana" w:hAnsi="Verdana"/>
        </w:rPr>
        <w:t xml:space="preserve"> eles podem achar que </w:t>
      </w:r>
      <w:r w:rsidR="0017412C">
        <w:rPr>
          <w:rFonts w:ascii="Verdana" w:hAnsi="Verdana"/>
        </w:rPr>
        <w:t xml:space="preserve">serão desligados. </w:t>
      </w:r>
    </w:p>
    <w:p w14:paraId="336A84A2" w14:textId="5F23EB87" w:rsidR="00B979A8" w:rsidRDefault="0017412C" w:rsidP="00BA3800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Você foi informado que o Banco de Dados está em MYSQL na </w:t>
      </w:r>
      <w:proofErr w:type="spellStart"/>
      <w:r>
        <w:rPr>
          <w:rFonts w:ascii="Verdana" w:hAnsi="Verdana"/>
        </w:rPr>
        <w:t>Cloud</w:t>
      </w:r>
      <w:proofErr w:type="spellEnd"/>
      <w:r>
        <w:rPr>
          <w:rFonts w:ascii="Verdana" w:hAnsi="Verdana"/>
        </w:rPr>
        <w:t xml:space="preserve"> e que em hipótese algum ele pode ser alterado pois já há muitas outras integrações dependendo dele. </w:t>
      </w:r>
      <w:r w:rsidR="003C6EB8">
        <w:rPr>
          <w:rFonts w:ascii="Verdana" w:hAnsi="Verdana"/>
        </w:rPr>
        <w:t xml:space="preserve">A nova arquitetura </w:t>
      </w:r>
      <w:r w:rsidR="00F2492D">
        <w:rPr>
          <w:rFonts w:ascii="Verdana" w:hAnsi="Verdana"/>
        </w:rPr>
        <w:t xml:space="preserve">então precisa manter o atual banco de dados, mudar a linguagem, </w:t>
      </w:r>
      <w:r w:rsidR="00CD6CB7">
        <w:rPr>
          <w:rFonts w:ascii="Verdana" w:hAnsi="Verdana"/>
        </w:rPr>
        <w:t xml:space="preserve">ser de fácil </w:t>
      </w:r>
      <w:r w:rsidR="007F38D7">
        <w:rPr>
          <w:rFonts w:ascii="Verdana" w:hAnsi="Verdana"/>
        </w:rPr>
        <w:t xml:space="preserve">e rápido </w:t>
      </w:r>
      <w:r w:rsidR="00CD6CB7">
        <w:rPr>
          <w:rFonts w:ascii="Verdana" w:hAnsi="Verdana"/>
        </w:rPr>
        <w:t>entendimento para os desenvolvedores atuais (treinamento) e possibilitar o crescimento da equipe.</w:t>
      </w:r>
      <w:r w:rsidR="00FE25BB">
        <w:rPr>
          <w:rFonts w:ascii="Verdana" w:hAnsi="Verdana"/>
        </w:rPr>
        <w:t xml:space="preserve"> Não há reclamações sobre </w:t>
      </w:r>
      <w:r w:rsidR="006B6841">
        <w:rPr>
          <w:rFonts w:ascii="Verdana" w:hAnsi="Verdana"/>
        </w:rPr>
        <w:t>a qualidade, disponibilidade e estabilidade do sistema.</w:t>
      </w:r>
      <w:r w:rsidR="00CD6CB7">
        <w:rPr>
          <w:rFonts w:ascii="Verdana" w:hAnsi="Verdana"/>
        </w:rPr>
        <w:t xml:space="preserve"> </w:t>
      </w:r>
      <w:r w:rsidR="00CD6CB7" w:rsidRPr="00CD6CB7">
        <w:rPr>
          <w:rFonts w:ascii="Verdana" w:hAnsi="Verdana"/>
          <w:color w:val="FF0000"/>
        </w:rPr>
        <w:t>Que arquitetura você recomenda? Desenhe e Justifique.</w:t>
      </w:r>
    </w:p>
    <w:p w14:paraId="78C000AB" w14:textId="0FCDAA9B" w:rsidR="00CD6CB7" w:rsidRDefault="00CD6CB7" w:rsidP="0092645E">
      <w:pPr>
        <w:jc w:val="both"/>
        <w:rPr>
          <w:rFonts w:ascii="Verdana" w:hAnsi="Verdana"/>
        </w:rPr>
      </w:pPr>
    </w:p>
    <w:p w14:paraId="6016AE0F" w14:textId="409CF4F9" w:rsidR="00A47693" w:rsidRPr="00A47693" w:rsidRDefault="00A47693" w:rsidP="0092645E">
      <w:pPr>
        <w:jc w:val="both"/>
        <w:rPr>
          <w:rFonts w:ascii="Verdana" w:hAnsi="Verdana"/>
          <w:u w:val="single"/>
        </w:rPr>
      </w:pPr>
      <w:bookmarkStart w:id="0" w:name="_GoBack"/>
      <w:bookmarkEnd w:id="0"/>
      <w:r w:rsidRPr="00A47693">
        <w:rPr>
          <w:noProof/>
        </w:rPr>
        <w:drawing>
          <wp:inline distT="0" distB="0" distL="0" distR="0" wp14:anchorId="606EDDA8" wp14:editId="4E17C563">
            <wp:extent cx="6646545" cy="3969385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93" w:rsidRPr="00A47693" w:rsidSect="00E45BD2">
      <w:headerReference w:type="default" r:id="rId16"/>
      <w:footerReference w:type="default" r:id="rId17"/>
      <w:headerReference w:type="first" r:id="rId18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84AF5" w14:textId="77777777" w:rsidR="009A3DA1" w:rsidRDefault="009A3DA1">
      <w:pPr>
        <w:spacing w:before="0" w:after="0"/>
      </w:pPr>
      <w:r>
        <w:separator/>
      </w:r>
    </w:p>
  </w:endnote>
  <w:endnote w:type="continuationSeparator" w:id="0">
    <w:p w14:paraId="6FD84513" w14:textId="77777777" w:rsidR="009A3DA1" w:rsidRDefault="009A3D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69933" w14:textId="1CF9E2F6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A4769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FB6D3" w14:textId="77777777" w:rsidR="009A3DA1" w:rsidRDefault="009A3DA1">
      <w:pPr>
        <w:spacing w:before="0" w:after="0"/>
      </w:pPr>
      <w:r>
        <w:separator/>
      </w:r>
    </w:p>
  </w:footnote>
  <w:footnote w:type="continuationSeparator" w:id="0">
    <w:p w14:paraId="34DD652D" w14:textId="77777777" w:rsidR="009A3DA1" w:rsidRDefault="009A3D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0B260" w14:textId="77777777" w:rsidR="000F34E3" w:rsidRPr="00A20406" w:rsidRDefault="007E554E" w:rsidP="000F34E3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</w:t>
    </w:r>
    <w:r w:rsidR="000F34E3">
      <w:rPr>
        <w:b/>
        <w:noProof/>
        <w:color w:val="auto"/>
      </w:rPr>
      <w:drawing>
        <wp:anchor distT="0" distB="0" distL="114300" distR="114300" simplePos="0" relativeHeight="251663360" behindDoc="0" locked="0" layoutInCell="1" allowOverlap="1" wp14:anchorId="56E72448" wp14:editId="7C67C0AF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4E3" w:rsidRPr="00A20406">
      <w:rPr>
        <w:b/>
        <w:noProof/>
        <w:color w:val="auto"/>
      </w:rPr>
      <w:t>CasO</w:t>
    </w:r>
    <w:r w:rsidR="000F34E3">
      <w:rPr>
        <w:b/>
        <w:noProof/>
        <w:color w:val="auto"/>
      </w:rPr>
      <w:t>s – processos de software</w:t>
    </w:r>
  </w:p>
  <w:p w14:paraId="5AA7E597" w14:textId="77777777" w:rsidR="00C5462B" w:rsidRPr="00444FED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46C4F" w14:textId="2C2C2169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72C4A01F" wp14:editId="7C3FB1AE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4B5D">
      <w:rPr>
        <w:b/>
        <w:noProof/>
        <w:color w:val="auto"/>
      </w:rPr>
      <w:t>arquitetura de software</w:t>
    </w:r>
  </w:p>
  <w:p w14:paraId="7E2BD89B" w14:textId="4F966BA2" w:rsidR="00BB4D7B" w:rsidRPr="00A20406" w:rsidRDefault="00D65C3A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  <w:r w:rsidR="003D6203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–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0DC0"/>
    <w:multiLevelType w:val="hybridMultilevel"/>
    <w:tmpl w:val="F2BA6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C7F"/>
    <w:multiLevelType w:val="hybridMultilevel"/>
    <w:tmpl w:val="A99C4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06822"/>
    <w:multiLevelType w:val="hybridMultilevel"/>
    <w:tmpl w:val="27706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36721"/>
    <w:multiLevelType w:val="hybridMultilevel"/>
    <w:tmpl w:val="E9121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6"/>
  </w:num>
  <w:num w:numId="5">
    <w:abstractNumId w:val="2"/>
  </w:num>
  <w:num w:numId="6">
    <w:abstractNumId w:val="19"/>
  </w:num>
  <w:num w:numId="7">
    <w:abstractNumId w:val="17"/>
  </w:num>
  <w:num w:numId="8">
    <w:abstractNumId w:val="18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5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C0"/>
    <w:rsid w:val="00003330"/>
    <w:rsid w:val="00003A1B"/>
    <w:rsid w:val="00010513"/>
    <w:rsid w:val="00011C34"/>
    <w:rsid w:val="00011DF0"/>
    <w:rsid w:val="00033758"/>
    <w:rsid w:val="00033910"/>
    <w:rsid w:val="00033AD3"/>
    <w:rsid w:val="00034DF0"/>
    <w:rsid w:val="00044102"/>
    <w:rsid w:val="000609EB"/>
    <w:rsid w:val="00067EA7"/>
    <w:rsid w:val="0007067F"/>
    <w:rsid w:val="0008791C"/>
    <w:rsid w:val="000903A6"/>
    <w:rsid w:val="0009217F"/>
    <w:rsid w:val="000A4B5D"/>
    <w:rsid w:val="000C2C31"/>
    <w:rsid w:val="000C52AF"/>
    <w:rsid w:val="000D35EB"/>
    <w:rsid w:val="000E6496"/>
    <w:rsid w:val="000F34E3"/>
    <w:rsid w:val="00131EB9"/>
    <w:rsid w:val="00137ABE"/>
    <w:rsid w:val="001505A7"/>
    <w:rsid w:val="001536D6"/>
    <w:rsid w:val="00167DCF"/>
    <w:rsid w:val="0017412C"/>
    <w:rsid w:val="00190E20"/>
    <w:rsid w:val="001A0124"/>
    <w:rsid w:val="001A2CBD"/>
    <w:rsid w:val="001B425D"/>
    <w:rsid w:val="001D2EFB"/>
    <w:rsid w:val="001D4FAD"/>
    <w:rsid w:val="001D5B47"/>
    <w:rsid w:val="001E6E1F"/>
    <w:rsid w:val="001F090B"/>
    <w:rsid w:val="002001E9"/>
    <w:rsid w:val="002035D3"/>
    <w:rsid w:val="002114B7"/>
    <w:rsid w:val="00212166"/>
    <w:rsid w:val="00216B6C"/>
    <w:rsid w:val="002317B3"/>
    <w:rsid w:val="00243E59"/>
    <w:rsid w:val="002469E4"/>
    <w:rsid w:val="00281F07"/>
    <w:rsid w:val="002959D9"/>
    <w:rsid w:val="002B145D"/>
    <w:rsid w:val="002B6085"/>
    <w:rsid w:val="002E3A47"/>
    <w:rsid w:val="00300C51"/>
    <w:rsid w:val="0032597F"/>
    <w:rsid w:val="00335353"/>
    <w:rsid w:val="00346783"/>
    <w:rsid w:val="00360F0F"/>
    <w:rsid w:val="00393DDF"/>
    <w:rsid w:val="0039763A"/>
    <w:rsid w:val="003A0631"/>
    <w:rsid w:val="003C4362"/>
    <w:rsid w:val="003C6EB8"/>
    <w:rsid w:val="003D6203"/>
    <w:rsid w:val="003D6895"/>
    <w:rsid w:val="003E4949"/>
    <w:rsid w:val="00410A40"/>
    <w:rsid w:val="004225DF"/>
    <w:rsid w:val="00437441"/>
    <w:rsid w:val="004414F4"/>
    <w:rsid w:val="00444FED"/>
    <w:rsid w:val="00464862"/>
    <w:rsid w:val="00466E75"/>
    <w:rsid w:val="00484BEF"/>
    <w:rsid w:val="00493B3D"/>
    <w:rsid w:val="004A614C"/>
    <w:rsid w:val="004B785B"/>
    <w:rsid w:val="004E00D3"/>
    <w:rsid w:val="004E4A2A"/>
    <w:rsid w:val="00510B6A"/>
    <w:rsid w:val="00527B2C"/>
    <w:rsid w:val="00534A74"/>
    <w:rsid w:val="00537988"/>
    <w:rsid w:val="00552EEB"/>
    <w:rsid w:val="005903EE"/>
    <w:rsid w:val="005940C3"/>
    <w:rsid w:val="00596387"/>
    <w:rsid w:val="005C559A"/>
    <w:rsid w:val="005D0C77"/>
    <w:rsid w:val="005D34E4"/>
    <w:rsid w:val="005F6074"/>
    <w:rsid w:val="005F7C81"/>
    <w:rsid w:val="00605AE3"/>
    <w:rsid w:val="00610D74"/>
    <w:rsid w:val="006617DC"/>
    <w:rsid w:val="00665DD2"/>
    <w:rsid w:val="00667D8D"/>
    <w:rsid w:val="0068297C"/>
    <w:rsid w:val="006945D8"/>
    <w:rsid w:val="006A0D35"/>
    <w:rsid w:val="006A1663"/>
    <w:rsid w:val="006B6841"/>
    <w:rsid w:val="006C149D"/>
    <w:rsid w:val="006C4569"/>
    <w:rsid w:val="006E4D24"/>
    <w:rsid w:val="00703B47"/>
    <w:rsid w:val="00730130"/>
    <w:rsid w:val="00732A18"/>
    <w:rsid w:val="00736CE2"/>
    <w:rsid w:val="007424D6"/>
    <w:rsid w:val="007437CA"/>
    <w:rsid w:val="00745483"/>
    <w:rsid w:val="00760582"/>
    <w:rsid w:val="00765FC5"/>
    <w:rsid w:val="007753EB"/>
    <w:rsid w:val="0079310A"/>
    <w:rsid w:val="00793B1E"/>
    <w:rsid w:val="007C45E0"/>
    <w:rsid w:val="007C6BB5"/>
    <w:rsid w:val="007D55F9"/>
    <w:rsid w:val="007E2EAB"/>
    <w:rsid w:val="007E42CB"/>
    <w:rsid w:val="007E554E"/>
    <w:rsid w:val="007F0D62"/>
    <w:rsid w:val="007F38D7"/>
    <w:rsid w:val="008020A7"/>
    <w:rsid w:val="00802AFC"/>
    <w:rsid w:val="00806434"/>
    <w:rsid w:val="00814907"/>
    <w:rsid w:val="0082761C"/>
    <w:rsid w:val="00851F30"/>
    <w:rsid w:val="00866B8B"/>
    <w:rsid w:val="008948A9"/>
    <w:rsid w:val="008A1D27"/>
    <w:rsid w:val="008B0E7B"/>
    <w:rsid w:val="008B1CDF"/>
    <w:rsid w:val="008C2799"/>
    <w:rsid w:val="008C78B3"/>
    <w:rsid w:val="008E1802"/>
    <w:rsid w:val="008E7B61"/>
    <w:rsid w:val="008F55A0"/>
    <w:rsid w:val="00902D3D"/>
    <w:rsid w:val="00921775"/>
    <w:rsid w:val="0092645E"/>
    <w:rsid w:val="009271B0"/>
    <w:rsid w:val="00934C4D"/>
    <w:rsid w:val="009417C9"/>
    <w:rsid w:val="0094342F"/>
    <w:rsid w:val="009836E1"/>
    <w:rsid w:val="009A1CBF"/>
    <w:rsid w:val="009A3DA1"/>
    <w:rsid w:val="009A6517"/>
    <w:rsid w:val="009C1AEC"/>
    <w:rsid w:val="009C483A"/>
    <w:rsid w:val="009C517A"/>
    <w:rsid w:val="009C5CFB"/>
    <w:rsid w:val="009D01E4"/>
    <w:rsid w:val="009E49F0"/>
    <w:rsid w:val="00A016D1"/>
    <w:rsid w:val="00A032D8"/>
    <w:rsid w:val="00A06D27"/>
    <w:rsid w:val="00A13122"/>
    <w:rsid w:val="00A14568"/>
    <w:rsid w:val="00A20406"/>
    <w:rsid w:val="00A2044F"/>
    <w:rsid w:val="00A2656C"/>
    <w:rsid w:val="00A3092E"/>
    <w:rsid w:val="00A468C4"/>
    <w:rsid w:val="00A47693"/>
    <w:rsid w:val="00A522B8"/>
    <w:rsid w:val="00A579C7"/>
    <w:rsid w:val="00A602C0"/>
    <w:rsid w:val="00A61713"/>
    <w:rsid w:val="00A618EA"/>
    <w:rsid w:val="00A66F4F"/>
    <w:rsid w:val="00A76F49"/>
    <w:rsid w:val="00A872BB"/>
    <w:rsid w:val="00AB6BD6"/>
    <w:rsid w:val="00AD64AF"/>
    <w:rsid w:val="00AD6883"/>
    <w:rsid w:val="00AE21A4"/>
    <w:rsid w:val="00AF7839"/>
    <w:rsid w:val="00B025BC"/>
    <w:rsid w:val="00B10EA1"/>
    <w:rsid w:val="00B2176A"/>
    <w:rsid w:val="00B2398D"/>
    <w:rsid w:val="00B40D7C"/>
    <w:rsid w:val="00B66340"/>
    <w:rsid w:val="00B80678"/>
    <w:rsid w:val="00B90481"/>
    <w:rsid w:val="00B979A8"/>
    <w:rsid w:val="00BA3800"/>
    <w:rsid w:val="00BB4D7B"/>
    <w:rsid w:val="00BC638A"/>
    <w:rsid w:val="00BC690A"/>
    <w:rsid w:val="00BD2614"/>
    <w:rsid w:val="00BF369C"/>
    <w:rsid w:val="00C27CE3"/>
    <w:rsid w:val="00C303AE"/>
    <w:rsid w:val="00C31F57"/>
    <w:rsid w:val="00C34EEB"/>
    <w:rsid w:val="00C3642D"/>
    <w:rsid w:val="00C516DD"/>
    <w:rsid w:val="00C5268A"/>
    <w:rsid w:val="00C53E75"/>
    <w:rsid w:val="00C5462B"/>
    <w:rsid w:val="00C617A9"/>
    <w:rsid w:val="00C623CD"/>
    <w:rsid w:val="00C652EC"/>
    <w:rsid w:val="00C778CD"/>
    <w:rsid w:val="00C84453"/>
    <w:rsid w:val="00C84C4E"/>
    <w:rsid w:val="00C87654"/>
    <w:rsid w:val="00C97CC2"/>
    <w:rsid w:val="00CA6BDA"/>
    <w:rsid w:val="00CB6E32"/>
    <w:rsid w:val="00CD65DB"/>
    <w:rsid w:val="00CD6CB7"/>
    <w:rsid w:val="00D21917"/>
    <w:rsid w:val="00D4259C"/>
    <w:rsid w:val="00D65C3A"/>
    <w:rsid w:val="00D66DBC"/>
    <w:rsid w:val="00D67254"/>
    <w:rsid w:val="00D83ADD"/>
    <w:rsid w:val="00D90A65"/>
    <w:rsid w:val="00D9178D"/>
    <w:rsid w:val="00DB557F"/>
    <w:rsid w:val="00DE56BE"/>
    <w:rsid w:val="00DE6FE6"/>
    <w:rsid w:val="00DF18F3"/>
    <w:rsid w:val="00DF7FD5"/>
    <w:rsid w:val="00E43433"/>
    <w:rsid w:val="00E43485"/>
    <w:rsid w:val="00E45447"/>
    <w:rsid w:val="00E45BD2"/>
    <w:rsid w:val="00E558C1"/>
    <w:rsid w:val="00E65482"/>
    <w:rsid w:val="00EB786B"/>
    <w:rsid w:val="00EC717F"/>
    <w:rsid w:val="00ED0591"/>
    <w:rsid w:val="00ED6A81"/>
    <w:rsid w:val="00EF0B73"/>
    <w:rsid w:val="00EF7A86"/>
    <w:rsid w:val="00F023EB"/>
    <w:rsid w:val="00F13450"/>
    <w:rsid w:val="00F21A5B"/>
    <w:rsid w:val="00F227C0"/>
    <w:rsid w:val="00F2492D"/>
    <w:rsid w:val="00F31549"/>
    <w:rsid w:val="00F31712"/>
    <w:rsid w:val="00F31CF9"/>
    <w:rsid w:val="00F3590F"/>
    <w:rsid w:val="00F53D36"/>
    <w:rsid w:val="00F609E5"/>
    <w:rsid w:val="00F6112C"/>
    <w:rsid w:val="00F95BA1"/>
    <w:rsid w:val="00FA2F89"/>
    <w:rsid w:val="00FA5F5E"/>
    <w:rsid w:val="00FA7F86"/>
    <w:rsid w:val="00FC64A9"/>
    <w:rsid w:val="00FD0BAF"/>
    <w:rsid w:val="00FD6349"/>
    <w:rsid w:val="00FE03C2"/>
    <w:rsid w:val="00FE25BB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6F263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3171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712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27C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337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454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evexpress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C1A16F3-644B-4696-8CFE-1B691E96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254</TotalTime>
  <Pages>1</Pages>
  <Words>813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Gerson Santos</dc:creator>
  <cp:keywords/>
  <cp:lastModifiedBy>Aluno</cp:lastModifiedBy>
  <cp:revision>8</cp:revision>
  <cp:lastPrinted>2019-03-26T16:43:00Z</cp:lastPrinted>
  <dcterms:created xsi:type="dcterms:W3CDTF">2020-05-19T15:01:00Z</dcterms:created>
  <dcterms:modified xsi:type="dcterms:W3CDTF">2020-05-30T19:45:00Z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